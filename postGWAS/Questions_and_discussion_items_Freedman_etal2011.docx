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3EE" w:rsidRPr="001C43EE" w:rsidRDefault="001C43EE">
      <w:pPr>
        <w:rPr>
          <w:b/>
        </w:rPr>
      </w:pPr>
      <w:r w:rsidRPr="001C43EE">
        <w:rPr>
          <w:b/>
        </w:rPr>
        <w:t>Questions and discussion</w:t>
      </w:r>
      <w:r>
        <w:rPr>
          <w:b/>
        </w:rPr>
        <w:t xml:space="preserve"> items</w:t>
      </w:r>
      <w:r w:rsidRPr="001C43EE">
        <w:rPr>
          <w:b/>
        </w:rPr>
        <w:t xml:space="preserve"> Freedman et al. (2011) 43: 513-518</w:t>
      </w:r>
    </w:p>
    <w:p w:rsidR="00F7726E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What is the greatest challenge after a genome wide association study?</w:t>
      </w:r>
    </w:p>
    <w:p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What is the underlying hypothesis with respect to how SNPs exert their effect i.e. confer risk to complex diseases?</w:t>
      </w:r>
    </w:p>
    <w:p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What are 2 ways to assess the functionality / effect of a SNP?</w:t>
      </w:r>
    </w:p>
    <w:p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What is different between these two methods.</w:t>
      </w:r>
    </w:p>
    <w:p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What is a Tag SNP?</w:t>
      </w:r>
    </w:p>
    <w:p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>How could the SNP affect the epigenetically regulated gene expression?</w:t>
      </w:r>
    </w:p>
    <w:p w:rsidR="00387F80" w:rsidRDefault="00387F80" w:rsidP="001C43EE">
      <w:pPr>
        <w:pStyle w:val="ListParagraph"/>
        <w:numPr>
          <w:ilvl w:val="0"/>
          <w:numId w:val="1"/>
        </w:numPr>
        <w:spacing w:line="360" w:lineRule="auto"/>
      </w:pPr>
      <w:r>
        <w:t xml:space="preserve">What would be </w:t>
      </w:r>
      <w:r w:rsidR="003116BC">
        <w:t>criteria</w:t>
      </w:r>
      <w:r>
        <w:t xml:space="preserve"> for a strong candidate gene?</w:t>
      </w:r>
    </w:p>
    <w:p w:rsidR="001C43EE" w:rsidRDefault="001C43EE" w:rsidP="001C43EE">
      <w:pPr>
        <w:pStyle w:val="ListParagraph"/>
        <w:numPr>
          <w:ilvl w:val="0"/>
          <w:numId w:val="1"/>
        </w:numPr>
        <w:spacing w:line="360" w:lineRule="auto"/>
      </w:pPr>
      <w:r>
        <w:t>If a strong candidate gene is selected, likely to be affected by the genome wide association signal what would be next steps to proof causality to the disease.</w:t>
      </w:r>
    </w:p>
    <w:p w:rsidR="001C43EE" w:rsidRDefault="001C43EE" w:rsidP="001C43EE">
      <w:pPr>
        <w:spacing w:line="360" w:lineRule="auto"/>
      </w:pPr>
    </w:p>
    <w:p w:rsidR="001C43EE" w:rsidRDefault="001C43EE" w:rsidP="001C43EE">
      <w:pPr>
        <w:spacing w:line="360" w:lineRule="auto"/>
      </w:pPr>
    </w:p>
    <w:sectPr w:rsidR="001C43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3EE" w:rsidRDefault="001C43EE" w:rsidP="001C43EE">
      <w:pPr>
        <w:spacing w:after="0" w:line="240" w:lineRule="auto"/>
      </w:pPr>
      <w:r>
        <w:separator/>
      </w:r>
    </w:p>
  </w:endnote>
  <w:endnote w:type="continuationSeparator" w:id="0">
    <w:p w:rsidR="001C43EE" w:rsidRDefault="001C43EE" w:rsidP="001C4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DF6" w:rsidRDefault="006C6D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DF6" w:rsidRDefault="006C6D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DF6" w:rsidRDefault="006C6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3EE" w:rsidRDefault="001C43EE" w:rsidP="001C43EE">
      <w:pPr>
        <w:spacing w:after="0" w:line="240" w:lineRule="auto"/>
      </w:pPr>
      <w:r>
        <w:separator/>
      </w:r>
    </w:p>
  </w:footnote>
  <w:footnote w:type="continuationSeparator" w:id="0">
    <w:p w:rsidR="001C43EE" w:rsidRDefault="001C43EE" w:rsidP="001C4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DF6" w:rsidRDefault="006C6D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EE" w:rsidRPr="001C43EE" w:rsidRDefault="001C43EE">
    <w:pPr>
      <w:pStyle w:val="Header"/>
      <w:rPr>
        <w:i/>
        <w:sz w:val="20"/>
        <w:szCs w:val="20"/>
      </w:rPr>
    </w:pPr>
    <w:r w:rsidRPr="001C43EE">
      <w:rPr>
        <w:i/>
        <w:sz w:val="20"/>
        <w:szCs w:val="20"/>
      </w:rPr>
      <w:t>FOS course Molecular Epidemiology in Ageing Disease</w:t>
    </w:r>
    <w:r w:rsidRPr="001C43EE">
      <w:rPr>
        <w:i/>
        <w:sz w:val="20"/>
        <w:szCs w:val="20"/>
      </w:rPr>
      <w:tab/>
    </w:r>
    <w:r>
      <w:rPr>
        <w:i/>
        <w:sz w:val="20"/>
        <w:szCs w:val="20"/>
      </w:rPr>
      <w:tab/>
    </w:r>
    <w:r w:rsidR="00026418">
      <w:rPr>
        <w:i/>
        <w:sz w:val="20"/>
        <w:szCs w:val="20"/>
      </w:rPr>
      <w:t xml:space="preserve">October </w:t>
    </w:r>
    <w:r w:rsidR="00026418">
      <w:rPr>
        <w:i/>
        <w:sz w:val="20"/>
        <w:szCs w:val="20"/>
      </w:rPr>
      <w:t>2019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DF6" w:rsidRDefault="006C6D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5471A"/>
    <w:multiLevelType w:val="hybridMultilevel"/>
    <w:tmpl w:val="FE083F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80"/>
    <w:rsid w:val="00026418"/>
    <w:rsid w:val="001C43EE"/>
    <w:rsid w:val="003116BC"/>
    <w:rsid w:val="00387F80"/>
    <w:rsid w:val="006C6DF6"/>
    <w:rsid w:val="00B06693"/>
    <w:rsid w:val="00B807FE"/>
    <w:rsid w:val="00F7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B51CC"/>
  <w15:docId w15:val="{702D9035-B4DB-4962-83CC-E5E0B738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3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4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3EE"/>
  </w:style>
  <w:style w:type="paragraph" w:styleId="Footer">
    <w:name w:val="footer"/>
    <w:basedOn w:val="Normal"/>
    <w:link w:val="FooterChar"/>
    <w:uiPriority w:val="99"/>
    <w:unhideWhenUsed/>
    <w:rsid w:val="001C4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F8B70FAC</Template>
  <TotalTime>0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LUMC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Meulenbelt, I. (MOLEPI)</dc:creator>
  <cp:lastModifiedBy>Meulenbelt, I. (MOLEPI)</cp:lastModifiedBy>
  <cp:revision>2</cp:revision>
  <cp:lastPrinted>2018-10-23T12:24:00Z</cp:lastPrinted>
  <dcterms:created xsi:type="dcterms:W3CDTF">2019-10-24T14:42:00Z</dcterms:created>
  <dcterms:modified xsi:type="dcterms:W3CDTF">2019-10-24T14:42:00Z</dcterms:modified>
</cp:coreProperties>
</file>