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F8E" w:rsidRPr="00D96833" w:rsidRDefault="00D96833" w:rsidP="00D96833">
      <w:pPr>
        <w:spacing w:after="0" w:line="240" w:lineRule="auto"/>
        <w:rPr>
          <w:b/>
        </w:rPr>
      </w:pPr>
      <w:r w:rsidRPr="00D96833">
        <w:rPr>
          <w:b/>
        </w:rPr>
        <w:t>Proposal Synopsis</w:t>
      </w:r>
    </w:p>
    <w:p w:rsidR="00D96833" w:rsidRDefault="00D96833" w:rsidP="00D96833">
      <w:pPr>
        <w:spacing w:after="0" w:line="240" w:lineRule="auto"/>
      </w:pPr>
      <w:r>
        <w:t xml:space="preserve">- Deadline: </w:t>
      </w:r>
      <w:r w:rsidR="002D07DE">
        <w:t>Wednesday</w:t>
      </w:r>
      <w:r>
        <w:t xml:space="preserve"> November </w:t>
      </w:r>
      <w:r w:rsidR="006A163E">
        <w:t>13</w:t>
      </w:r>
      <w:r>
        <w:t xml:space="preserve"> at 23.59 pm. </w:t>
      </w:r>
    </w:p>
    <w:p w:rsidR="00C01EB3" w:rsidRDefault="00C01EB3" w:rsidP="00D96833">
      <w:pPr>
        <w:spacing w:after="0" w:line="240" w:lineRule="auto"/>
      </w:pPr>
      <w:r>
        <w:t xml:space="preserve">- Upload it on Blackboard as </w:t>
      </w:r>
      <w:proofErr w:type="spellStart"/>
      <w:r>
        <w:t>Turnitin</w:t>
      </w:r>
      <w:proofErr w:type="spellEnd"/>
      <w:r>
        <w:t xml:space="preserve"> assignment.</w:t>
      </w:r>
    </w:p>
    <w:p w:rsidR="00C01EB3" w:rsidRDefault="00C01EB3" w:rsidP="00D96833">
      <w:pPr>
        <w:spacing w:after="0" w:line="240" w:lineRule="auto"/>
      </w:pPr>
      <w:r>
        <w:t>- Every student is to upload a synopsis…</w:t>
      </w:r>
    </w:p>
    <w:p w:rsidR="00C01EB3" w:rsidRDefault="00C01EB3" w:rsidP="00D96833">
      <w:pPr>
        <w:spacing w:after="0" w:line="240" w:lineRule="auto"/>
      </w:pPr>
      <w:r>
        <w:t>- …. but the two students in the same team will upload the same synopsis.</w:t>
      </w:r>
    </w:p>
    <w:p w:rsidR="00C01EB3" w:rsidRDefault="00C01EB3" w:rsidP="00D96833">
      <w:pPr>
        <w:spacing w:after="0" w:line="240" w:lineRule="auto"/>
      </w:pPr>
      <w:r>
        <w:t>- You will need the synopsis (digital!) during the Reflective assignment on Friday.</w:t>
      </w:r>
    </w:p>
    <w:p w:rsidR="00C01EB3" w:rsidRDefault="00C01EB3" w:rsidP="00D96833">
      <w:pPr>
        <w:spacing w:after="0" w:line="240" w:lineRule="auto"/>
      </w:pPr>
      <w:r>
        <w:t>- There are no length</w:t>
      </w:r>
      <w:bookmarkStart w:id="0" w:name="_GoBack"/>
      <w:bookmarkEnd w:id="0"/>
      <w:r>
        <w:t xml:space="preserve"> requirements. The synopsis should allow readers to follow your reasoning.</w:t>
      </w:r>
    </w:p>
    <w:p w:rsidR="00C01EB3" w:rsidRDefault="00C01EB3" w:rsidP="00D96833">
      <w:pPr>
        <w:spacing w:after="0" w:line="240" w:lineRule="auto"/>
      </w:pPr>
      <w:r>
        <w:t xml:space="preserve">- You will </w:t>
      </w:r>
      <w:r w:rsidRPr="006A163E">
        <w:rPr>
          <w:b/>
        </w:rPr>
        <w:t>not</w:t>
      </w:r>
      <w:r>
        <w:t xml:space="preserve"> obtain a grade for the synopsis but handing it in on time is mandatory. </w:t>
      </w:r>
    </w:p>
    <w:p w:rsidR="001B2BC7" w:rsidRDefault="001B2BC7" w:rsidP="00D96833">
      <w:pPr>
        <w:spacing w:after="0" w:line="240" w:lineRule="auto"/>
      </w:pPr>
      <w:r>
        <w:t xml:space="preserve">- </w:t>
      </w:r>
      <w:r w:rsidR="006A163E">
        <w:t xml:space="preserve">Note: </w:t>
      </w:r>
      <w:r>
        <w:t>use the same headers in your presentation of the project on Thursday.</w:t>
      </w:r>
    </w:p>
    <w:p w:rsidR="00C01EB3" w:rsidRDefault="00C01EB3" w:rsidP="00D96833">
      <w:pPr>
        <w:spacing w:after="0" w:line="240" w:lineRule="auto"/>
      </w:pPr>
      <w:r>
        <w:t>- Good luck!</w:t>
      </w:r>
    </w:p>
    <w:p w:rsidR="00C01EB3" w:rsidRDefault="00C01EB3" w:rsidP="00D96833">
      <w:pPr>
        <w:spacing w:after="0" w:line="240" w:lineRule="auto"/>
      </w:pPr>
    </w:p>
    <w:tbl>
      <w:tblPr>
        <w:tblStyle w:val="TableGrid"/>
        <w:tblpPr w:leftFromText="141" w:rightFromText="141" w:vertAnchor="page" w:horzAnchor="margin" w:tblpY="475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Applicants</w:t>
            </w:r>
          </w:p>
          <w:p w:rsidR="00F94D49" w:rsidRDefault="00F94D49" w:rsidP="00F94D49"/>
          <w:p w:rsidR="00F94D49" w:rsidRDefault="00F94D49" w:rsidP="00F94D49"/>
        </w:tc>
      </w:tr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Title</w:t>
            </w:r>
          </w:p>
          <w:p w:rsidR="00F94D49" w:rsidRDefault="00F94D49" w:rsidP="00F94D49"/>
          <w:p w:rsidR="00F94D49" w:rsidRDefault="00F94D49" w:rsidP="00F94D49"/>
        </w:tc>
      </w:tr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Background</w:t>
            </w:r>
          </w:p>
          <w:p w:rsidR="00F94D49" w:rsidRDefault="00F94D49" w:rsidP="00F94D49"/>
          <w:p w:rsidR="00F94D49" w:rsidRDefault="00F94D49" w:rsidP="00F94D49"/>
        </w:tc>
      </w:tr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Hypothesis</w:t>
            </w:r>
          </w:p>
          <w:p w:rsidR="00F94D49" w:rsidRDefault="00F94D49" w:rsidP="00F94D49"/>
          <w:p w:rsidR="00F94D49" w:rsidRDefault="00F94D49" w:rsidP="00F94D49"/>
        </w:tc>
      </w:tr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Pilot data</w:t>
            </w:r>
          </w:p>
          <w:p w:rsidR="00F94D49" w:rsidRDefault="00F94D49" w:rsidP="00F94D49"/>
          <w:p w:rsidR="00F94D49" w:rsidRDefault="00F94D49" w:rsidP="00F94D49"/>
        </w:tc>
      </w:tr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Objectives</w:t>
            </w:r>
          </w:p>
          <w:p w:rsidR="00F94D49" w:rsidRDefault="00F94D49" w:rsidP="00F94D49"/>
          <w:p w:rsidR="00F94D49" w:rsidRDefault="00F94D49" w:rsidP="00F94D49"/>
        </w:tc>
      </w:tr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Study design</w:t>
            </w:r>
          </w:p>
          <w:p w:rsidR="00F94D49" w:rsidRDefault="00F94D49" w:rsidP="00F94D49"/>
          <w:p w:rsidR="00F94D49" w:rsidRDefault="00F94D49" w:rsidP="00F94D49"/>
        </w:tc>
      </w:tr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Work plan</w:t>
            </w:r>
          </w:p>
          <w:p w:rsidR="00F94D49" w:rsidRDefault="00F94D49" w:rsidP="00F94D49"/>
          <w:p w:rsidR="00F94D49" w:rsidRDefault="00F94D49" w:rsidP="00F94D49"/>
        </w:tc>
      </w:tr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References</w:t>
            </w:r>
          </w:p>
          <w:p w:rsidR="00F94D49" w:rsidRDefault="00F94D49" w:rsidP="00F94D49"/>
          <w:p w:rsidR="00F94D49" w:rsidRDefault="00F94D49" w:rsidP="00F94D49"/>
        </w:tc>
      </w:tr>
    </w:tbl>
    <w:p w:rsidR="00C01EB3" w:rsidRDefault="00C01EB3" w:rsidP="00D96833">
      <w:pPr>
        <w:spacing w:after="0" w:line="240" w:lineRule="auto"/>
      </w:pPr>
    </w:p>
    <w:p w:rsidR="00C01EB3" w:rsidRDefault="00C01EB3" w:rsidP="00D96833">
      <w:pPr>
        <w:spacing w:after="0" w:line="240" w:lineRule="auto"/>
      </w:pPr>
    </w:p>
    <w:p w:rsidR="00C01EB3" w:rsidRDefault="00C01EB3" w:rsidP="00D96833">
      <w:pPr>
        <w:spacing w:after="0" w:line="240" w:lineRule="auto"/>
      </w:pPr>
    </w:p>
    <w:sectPr w:rsidR="00C01EB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FDA" w:rsidRDefault="00F05FDA" w:rsidP="00F05FDA">
      <w:pPr>
        <w:spacing w:after="0" w:line="240" w:lineRule="auto"/>
      </w:pPr>
      <w:r>
        <w:separator/>
      </w:r>
    </w:p>
  </w:endnote>
  <w:endnote w:type="continuationSeparator" w:id="0">
    <w:p w:rsidR="00F05FDA" w:rsidRDefault="00F05FDA" w:rsidP="00F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FDA" w:rsidRDefault="00F05FDA" w:rsidP="00F05FDA">
      <w:pPr>
        <w:spacing w:after="0" w:line="240" w:lineRule="auto"/>
      </w:pPr>
      <w:r>
        <w:separator/>
      </w:r>
    </w:p>
  </w:footnote>
  <w:footnote w:type="continuationSeparator" w:id="0">
    <w:p w:rsidR="00F05FDA" w:rsidRDefault="00F05FDA" w:rsidP="00F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FDA" w:rsidRDefault="00F05FDA" w:rsidP="00F05FDA">
    <w:pPr>
      <w:pStyle w:val="Header"/>
    </w:pPr>
    <w:r>
      <w:t xml:space="preserve">Project proposal | </w:t>
    </w:r>
    <w:r w:rsidR="00D96833">
      <w:t>M</w:t>
    </w:r>
    <w:r w:rsidRPr="00F05FDA">
      <w:t xml:space="preserve">olecular data science </w:t>
    </w:r>
    <w:r w:rsidR="00D96833">
      <w:t xml:space="preserve">approach to study </w:t>
    </w:r>
    <w:r w:rsidRPr="00F05FDA">
      <w:t>ageing</w:t>
    </w:r>
  </w:p>
  <w:p w:rsidR="00F05FDA" w:rsidRDefault="00F05FDA" w:rsidP="00F05FDA">
    <w:pPr>
      <w:pStyle w:val="Header"/>
    </w:pPr>
    <w:r>
      <w:t xml:space="preserve">FOS course Molecular Data Science </w:t>
    </w:r>
    <w:r w:rsidRPr="00F05FDA">
      <w:t>| Master Biomedical Sciences</w:t>
    </w:r>
    <w:r w:rsidR="00D96833">
      <w:t xml:space="preserve"> | LUMC</w:t>
    </w:r>
    <w:r>
      <w:tab/>
    </w:r>
    <w:r>
      <w:tab/>
    </w:r>
    <w:sdt>
      <w:sdtPr>
        <w:id w:val="96136736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D07DE" w:rsidRPr="002D07DE">
          <w:rPr>
            <w:noProof/>
            <w:lang w:val="en-US"/>
          </w:rPr>
          <w:t>1</w:t>
        </w:r>
        <w:r>
          <w:fldChar w:fldCharType="end"/>
        </w:r>
      </w:sdtContent>
    </w:sdt>
  </w:p>
  <w:p w:rsidR="00F05FDA" w:rsidRPr="00F05FDA" w:rsidRDefault="00F05FDA" w:rsidP="00F05F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DA"/>
    <w:rsid w:val="001B2BC7"/>
    <w:rsid w:val="002D07DE"/>
    <w:rsid w:val="006A163E"/>
    <w:rsid w:val="0088178B"/>
    <w:rsid w:val="008C72C4"/>
    <w:rsid w:val="00C01EB3"/>
    <w:rsid w:val="00C51830"/>
    <w:rsid w:val="00D96833"/>
    <w:rsid w:val="00E52C4E"/>
    <w:rsid w:val="00F05FDA"/>
    <w:rsid w:val="00F92AA9"/>
    <w:rsid w:val="00F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5ECD7"/>
  <w15:chartTrackingRefBased/>
  <w15:docId w15:val="{9FDC4EFC-CC0F-40EB-BD29-91657679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5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DA"/>
  </w:style>
  <w:style w:type="paragraph" w:styleId="Footer">
    <w:name w:val="footer"/>
    <w:basedOn w:val="Normal"/>
    <w:link w:val="FooterChar"/>
    <w:uiPriority w:val="99"/>
    <w:unhideWhenUsed/>
    <w:rsid w:val="00F05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C7422EA3</Template>
  <TotalTime>40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Heijmans, B.T. (MOLEPI)</dc:creator>
  <cp:keywords/>
  <dc:description/>
  <cp:lastModifiedBy>Heijmans, B.T. (MOLEPI)</cp:lastModifiedBy>
  <cp:revision>6</cp:revision>
  <dcterms:created xsi:type="dcterms:W3CDTF">2018-11-05T10:54:00Z</dcterms:created>
  <dcterms:modified xsi:type="dcterms:W3CDTF">2019-11-05T11:17:00Z</dcterms:modified>
</cp:coreProperties>
</file>