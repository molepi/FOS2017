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6F" w:rsidRPr="00B80AE7" w:rsidRDefault="00B80AE7" w:rsidP="0097526F">
      <w:pPr>
        <w:ind w:left="720" w:hanging="720"/>
        <w:rPr>
          <w:b/>
        </w:rPr>
      </w:pPr>
      <w:bookmarkStart w:id="0" w:name="_GoBack"/>
      <w:bookmarkEnd w:id="0"/>
      <w:r w:rsidRPr="00B80AE7">
        <w:rPr>
          <w:b/>
        </w:rPr>
        <w:t xml:space="preserve">FOS Molecular Data Science </w:t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</w:r>
      <w:r w:rsidR="0097526F">
        <w:rPr>
          <w:b/>
        </w:rPr>
        <w:tab/>
        <w:t xml:space="preserve">1-nov-18 </w:t>
      </w:r>
    </w:p>
    <w:p w:rsidR="00B80AE7" w:rsidRDefault="00B80AE7">
      <w:pPr>
        <w:rPr>
          <w:b/>
        </w:rPr>
      </w:pPr>
    </w:p>
    <w:p w:rsidR="00275113" w:rsidRDefault="00623844" w:rsidP="00B80AE7">
      <w:pPr>
        <w:ind w:left="720" w:firstLine="720"/>
        <w:rPr>
          <w:b/>
        </w:rPr>
      </w:pPr>
      <w:r w:rsidRPr="00B80AE7">
        <w:rPr>
          <w:b/>
        </w:rPr>
        <w:t xml:space="preserve">Mechanisms of aging </w:t>
      </w:r>
      <w:r w:rsidR="00B80AE7" w:rsidRPr="00B80AE7">
        <w:rPr>
          <w:b/>
        </w:rPr>
        <w:t>in model organisms – Literature discussion</w:t>
      </w:r>
      <w:r w:rsidR="00275113">
        <w:rPr>
          <w:b/>
        </w:rPr>
        <w:t xml:space="preserve"> </w:t>
      </w:r>
    </w:p>
    <w:p w:rsidR="0097526F" w:rsidRDefault="00275113" w:rsidP="00B80AE7">
      <w:pPr>
        <w:ind w:left="720" w:firstLine="720"/>
      </w:pPr>
      <w:r w:rsidRPr="00275113">
        <w:t>in 4 groups</w:t>
      </w:r>
      <w:r w:rsidR="0097526F" w:rsidRPr="00275113">
        <w:t xml:space="preserve"> </w:t>
      </w:r>
      <w:r>
        <w:t>a group per organism.</w:t>
      </w:r>
    </w:p>
    <w:p w:rsidR="00275113" w:rsidRPr="00275113" w:rsidRDefault="00275113" w:rsidP="00B80AE7">
      <w:pPr>
        <w:ind w:left="720" w:firstLine="720"/>
      </w:pPr>
      <w:r>
        <w:t>Make groups in advance. Read the paper in advance.</w:t>
      </w:r>
    </w:p>
    <w:p w:rsidR="00623844" w:rsidRDefault="00275113">
      <w:r>
        <w:t xml:space="preserve">1. </w:t>
      </w:r>
      <w:r w:rsidR="00623844">
        <w:t xml:space="preserve">yeast (unicellular) </w:t>
      </w:r>
    </w:p>
    <w:p w:rsidR="00623844" w:rsidRDefault="00275113">
      <w:r>
        <w:t xml:space="preserve">2. </w:t>
      </w:r>
      <w:r w:rsidR="00623844">
        <w:t xml:space="preserve">c. elegance (invertebrates) </w:t>
      </w:r>
    </w:p>
    <w:p w:rsidR="00623844" w:rsidRDefault="00275113">
      <w:r>
        <w:t xml:space="preserve">3. </w:t>
      </w:r>
      <w:r w:rsidR="00623844">
        <w:t xml:space="preserve">mouse </w:t>
      </w:r>
    </w:p>
    <w:p w:rsidR="00C07727" w:rsidRDefault="00275113">
      <w:r>
        <w:t xml:space="preserve">4. </w:t>
      </w:r>
      <w:r w:rsidR="00623844">
        <w:t>monkey</w:t>
      </w:r>
    </w:p>
    <w:p w:rsidR="00623844" w:rsidRDefault="00623844"/>
    <w:p w:rsidR="00623844" w:rsidRDefault="00623844">
      <w:r>
        <w:t>Every paper should be prepared for presentation and discussion in the group 15:30-17:00.</w:t>
      </w:r>
    </w:p>
    <w:p w:rsidR="00623844" w:rsidRDefault="00623844">
      <w:r>
        <w:t xml:space="preserve">Each group have 15 minutes for presentation and 5-7 minutes discussion. </w:t>
      </w:r>
    </w:p>
    <w:p w:rsidR="00623844" w:rsidRDefault="00623844">
      <w:r>
        <w:t>Presentation should include: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Research question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 xml:space="preserve">Background 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Hypothesis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Methods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 xml:space="preserve">Results </w:t>
      </w:r>
    </w:p>
    <w:p w:rsidR="00623844" w:rsidRDefault="00623844" w:rsidP="00B80AE7">
      <w:pPr>
        <w:pStyle w:val="ListParagraph"/>
        <w:numPr>
          <w:ilvl w:val="0"/>
          <w:numId w:val="3"/>
        </w:numPr>
      </w:pPr>
      <w:r>
        <w:t>Conclusion</w:t>
      </w:r>
    </w:p>
    <w:p w:rsidR="00B80AE7" w:rsidRDefault="00B80AE7"/>
    <w:p w:rsidR="00623844" w:rsidRDefault="00623844">
      <w:r>
        <w:t>Critical thinking points to consider</w:t>
      </w:r>
      <w:r w:rsidR="00B80AE7">
        <w:t xml:space="preserve"> for the presentation</w:t>
      </w:r>
      <w:r>
        <w:t xml:space="preserve">: </w:t>
      </w:r>
    </w:p>
    <w:p w:rsidR="00623844" w:rsidRDefault="00623844" w:rsidP="00623844">
      <w:pPr>
        <w:pStyle w:val="ListParagraph"/>
        <w:numPr>
          <w:ilvl w:val="0"/>
          <w:numId w:val="1"/>
        </w:numPr>
      </w:pPr>
      <w:r>
        <w:t xml:space="preserve">The choice of model organism </w:t>
      </w:r>
    </w:p>
    <w:p w:rsidR="00623844" w:rsidRDefault="00623844" w:rsidP="00623844">
      <w:pPr>
        <w:pStyle w:val="ListParagraph"/>
        <w:numPr>
          <w:ilvl w:val="0"/>
          <w:numId w:val="1"/>
        </w:numPr>
      </w:pPr>
      <w:r>
        <w:t>The relevance of the model and outcomes of the research for aging in human.</w:t>
      </w:r>
    </w:p>
    <w:p w:rsidR="00623844" w:rsidRDefault="00623844" w:rsidP="00623844">
      <w:pPr>
        <w:pStyle w:val="ListParagraph"/>
        <w:numPr>
          <w:ilvl w:val="0"/>
          <w:numId w:val="1"/>
        </w:numPr>
      </w:pPr>
      <w:r>
        <w:t>Critically assess the results and conclusion – do you agree?</w:t>
      </w:r>
    </w:p>
    <w:p w:rsidR="00623844" w:rsidRDefault="00623844" w:rsidP="00623844">
      <w:r>
        <w:t>Caritative thinking points to consider</w:t>
      </w:r>
      <w:r w:rsidR="00B80AE7" w:rsidRPr="00B80AE7">
        <w:t xml:space="preserve"> </w:t>
      </w:r>
      <w:r w:rsidR="00B80AE7">
        <w:t>for the presentation</w:t>
      </w:r>
      <w:r>
        <w:t>:</w:t>
      </w:r>
    </w:p>
    <w:p w:rsidR="00623844" w:rsidRDefault="00623844" w:rsidP="00623844">
      <w:pPr>
        <w:pStyle w:val="ListParagraph"/>
        <w:numPr>
          <w:ilvl w:val="0"/>
          <w:numId w:val="2"/>
        </w:numPr>
      </w:pPr>
      <w:r>
        <w:t xml:space="preserve">What changes would you make in the </w:t>
      </w:r>
      <w:r w:rsidR="00B80AE7">
        <w:t>experimental set up</w:t>
      </w:r>
    </w:p>
    <w:p w:rsidR="00B80AE7" w:rsidRDefault="00B80AE7" w:rsidP="00623844">
      <w:pPr>
        <w:pStyle w:val="ListParagraph"/>
        <w:numPr>
          <w:ilvl w:val="0"/>
          <w:numId w:val="2"/>
        </w:numPr>
      </w:pPr>
      <w:r>
        <w:t>What additional experiments can you suggest, how those would improve the conclusion.</w:t>
      </w:r>
    </w:p>
    <w:p w:rsidR="00B80AE7" w:rsidRDefault="00B80AE7" w:rsidP="00623844">
      <w:pPr>
        <w:pStyle w:val="ListParagraph"/>
        <w:numPr>
          <w:ilvl w:val="0"/>
          <w:numId w:val="2"/>
        </w:numPr>
      </w:pPr>
      <w:r>
        <w:t>The broad relevance of the results to aging mechanisms (in human or in other organisms).</w:t>
      </w:r>
    </w:p>
    <w:sectPr w:rsidR="00B8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5EF3"/>
    <w:multiLevelType w:val="hybridMultilevel"/>
    <w:tmpl w:val="E434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D7707"/>
    <w:multiLevelType w:val="hybridMultilevel"/>
    <w:tmpl w:val="3184E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8584C"/>
    <w:multiLevelType w:val="hybridMultilevel"/>
    <w:tmpl w:val="7D9E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4"/>
    <w:rsid w:val="00275113"/>
    <w:rsid w:val="00623844"/>
    <w:rsid w:val="0097526F"/>
    <w:rsid w:val="00B80AE7"/>
    <w:rsid w:val="00C07727"/>
    <w:rsid w:val="00D0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ED851014</Template>
  <TotalTime>1</TotalTime>
  <Pages>1</Pages>
  <Words>156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Raz, V. (HG)</dc:creator>
  <cp:lastModifiedBy>Coutinho de Almeida, R. (MOLEPI)</cp:lastModifiedBy>
  <cp:revision>2</cp:revision>
  <dcterms:created xsi:type="dcterms:W3CDTF">2018-10-25T08:13:00Z</dcterms:created>
  <dcterms:modified xsi:type="dcterms:W3CDTF">2018-10-25T08:13:00Z</dcterms:modified>
</cp:coreProperties>
</file>